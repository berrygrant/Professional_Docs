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A5A00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572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92"/>
        <w:gridCol w:w="284"/>
        <w:gridCol w:w="141"/>
        <w:gridCol w:w="1953"/>
        <w:gridCol w:w="315"/>
        <w:gridCol w:w="315"/>
        <w:gridCol w:w="111"/>
        <w:gridCol w:w="2126"/>
        <w:gridCol w:w="142"/>
        <w:gridCol w:w="317"/>
        <w:gridCol w:w="142"/>
        <w:gridCol w:w="1348"/>
        <w:gridCol w:w="26"/>
        <w:gridCol w:w="712"/>
        <w:gridCol w:w="142"/>
        <w:gridCol w:w="317"/>
        <w:gridCol w:w="142"/>
        <w:gridCol w:w="2389"/>
        <w:gridCol w:w="58"/>
      </w:tblGrid>
      <w:tr w:rsidR="00DB6A9F" w14:paraId="457022CB" w14:textId="77777777" w:rsidTr="00DB6A9F">
        <w:trPr>
          <w:gridAfter w:val="1"/>
          <w:wAfter w:w="58" w:type="dxa"/>
          <w:trHeight w:val="1530"/>
        </w:trPr>
        <w:tc>
          <w:tcPr>
            <w:tcW w:w="11514" w:type="dxa"/>
            <w:gridSpan w:val="18"/>
            <w:tcBorders>
              <w:bottom w:val="single" w:sz="24" w:space="0" w:color="2C3B57" w:themeColor="text2"/>
            </w:tcBorders>
          </w:tcPr>
          <w:p w14:paraId="181B9090" w14:textId="1382AE66" w:rsidR="00AD0DDD" w:rsidRDefault="00F72FCE" w:rsidP="00DF1CB4">
            <w:pPr>
              <w:pStyle w:val="Heading1"/>
            </w:pPr>
            <w:r>
              <w:t>Grant M Berry, P</w:t>
            </w:r>
            <w:r w:rsidR="002E30F0">
              <w:t>h</w:t>
            </w:r>
            <w:r>
              <w:t>D</w:t>
            </w:r>
          </w:p>
          <w:p w14:paraId="7485A0A0" w14:textId="406226ED" w:rsidR="00AD0DDD" w:rsidRPr="00EB4F4E" w:rsidRDefault="00365BE4" w:rsidP="00DF1CB4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Linguist</w:t>
            </w:r>
            <w:r w:rsidR="00F72FCE" w:rsidRPr="00EB4F4E">
              <w:rPr>
                <w:sz w:val="24"/>
                <w:szCs w:val="24"/>
              </w:rPr>
              <w:t>.</w:t>
            </w:r>
            <w:r w:rsidR="00EB4F4E" w:rsidRPr="00EB4F4E">
              <w:rPr>
                <w:sz w:val="24"/>
                <w:szCs w:val="24"/>
              </w:rPr>
              <w:t xml:space="preserve"> </w:t>
            </w:r>
            <w:r w:rsidR="00CC15C9">
              <w:rPr>
                <w:sz w:val="24"/>
                <w:szCs w:val="24"/>
              </w:rPr>
              <w:t>Researcher</w:t>
            </w:r>
            <w:r w:rsidR="00EB4F4E" w:rsidRPr="00EB4F4E">
              <w:rPr>
                <w:sz w:val="24"/>
                <w:szCs w:val="24"/>
              </w:rPr>
              <w:t>.</w:t>
            </w:r>
            <w:r w:rsidR="00BE0E4B">
              <w:rPr>
                <w:sz w:val="24"/>
                <w:szCs w:val="24"/>
              </w:rPr>
              <w:t xml:space="preserve"> </w:t>
            </w:r>
            <w:r w:rsidR="009305C3">
              <w:rPr>
                <w:sz w:val="24"/>
                <w:szCs w:val="24"/>
              </w:rPr>
              <w:t>problem solver</w:t>
            </w:r>
            <w:r w:rsidR="00BE0E4B">
              <w:rPr>
                <w:sz w:val="24"/>
                <w:szCs w:val="24"/>
              </w:rPr>
              <w:t>.</w:t>
            </w:r>
            <w:r w:rsidR="00F72FCE" w:rsidRPr="00EB4F4E">
              <w:rPr>
                <w:sz w:val="24"/>
                <w:szCs w:val="24"/>
              </w:rPr>
              <w:t xml:space="preserve"> Stress Baker.</w:t>
            </w:r>
          </w:p>
        </w:tc>
      </w:tr>
      <w:tr w:rsidR="00DB6A9F" w14:paraId="1409FA7A" w14:textId="77777777" w:rsidTr="00DB6A9F">
        <w:trPr>
          <w:gridAfter w:val="1"/>
          <w:wAfter w:w="58" w:type="dxa"/>
          <w:trHeight w:val="149"/>
        </w:trPr>
        <w:tc>
          <w:tcPr>
            <w:tcW w:w="11514" w:type="dxa"/>
            <w:gridSpan w:val="18"/>
            <w:tcBorders>
              <w:top w:val="single" w:sz="24" w:space="0" w:color="2C3B57" w:themeColor="text2"/>
            </w:tcBorders>
            <w:vAlign w:val="center"/>
          </w:tcPr>
          <w:p w14:paraId="79F3AB92" w14:textId="77777777" w:rsidR="00AD0DDD" w:rsidRDefault="00AD0DDD" w:rsidP="00DF1CB4"/>
        </w:tc>
      </w:tr>
      <w:tr w:rsidR="00DB6A9F" w:rsidRPr="002801BE" w14:paraId="10132403" w14:textId="77777777" w:rsidTr="00DB6A9F">
        <w:trPr>
          <w:gridAfter w:val="1"/>
          <w:wAfter w:w="58" w:type="dxa"/>
          <w:trHeight w:val="314"/>
        </w:trPr>
        <w:tc>
          <w:tcPr>
            <w:tcW w:w="592" w:type="dxa"/>
            <w:vAlign w:val="center"/>
          </w:tcPr>
          <w:p w14:paraId="5DDAC627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2CF0A9F9" w14:textId="03D4725E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08342278" wp14:editId="29D72CD3">
                  <wp:extent cx="180340" cy="180340"/>
                  <wp:effectExtent l="0" t="0" r="0" b="0"/>
                  <wp:docPr id="1465238878" name="Graphic 3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238878" name="Graphic 1465238878" descr="Smart Phone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" w:type="dxa"/>
            <w:vAlign w:val="center"/>
          </w:tcPr>
          <w:p w14:paraId="27B58D33" w14:textId="77777777" w:rsidR="005F5561" w:rsidRPr="00D06709" w:rsidRDefault="005F5561" w:rsidP="00DF1CB4"/>
        </w:tc>
        <w:tc>
          <w:tcPr>
            <w:tcW w:w="1953" w:type="dxa"/>
            <w:vAlign w:val="center"/>
          </w:tcPr>
          <w:p w14:paraId="59AC6644" w14:textId="77777777" w:rsidR="005F5561" w:rsidRDefault="00D24910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 xml:space="preserve">+1 </w:t>
            </w:r>
            <w:r w:rsidR="00F72FCE" w:rsidRPr="00F00863">
              <w:rPr>
                <w:sz w:val="18"/>
                <w:szCs w:val="18"/>
              </w:rPr>
              <w:t>(857) 762-4887</w:t>
            </w:r>
          </w:p>
          <w:p w14:paraId="7AF6ABE6" w14:textId="6395895F" w:rsidR="002E30F0" w:rsidRPr="00F00863" w:rsidRDefault="002E30F0" w:rsidP="00DF1CB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 (314) 827-4237</w:t>
            </w:r>
          </w:p>
        </w:tc>
        <w:tc>
          <w:tcPr>
            <w:tcW w:w="315" w:type="dxa"/>
            <w:vAlign w:val="center"/>
          </w:tcPr>
          <w:p w14:paraId="642D969B" w14:textId="77777777" w:rsidR="005F5561" w:rsidRDefault="005F5561" w:rsidP="00DF1CB4"/>
        </w:tc>
        <w:tc>
          <w:tcPr>
            <w:tcW w:w="315" w:type="dxa"/>
            <w:shd w:val="clear" w:color="auto" w:fill="2C3B57" w:themeFill="text2"/>
            <w:vAlign w:val="center"/>
          </w:tcPr>
          <w:p w14:paraId="43F7A27B" w14:textId="6D211A23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29F4AC59" wp14:editId="5AD3FA0B">
                  <wp:extent cx="180340" cy="180340"/>
                  <wp:effectExtent l="0" t="0" r="0" b="0"/>
                  <wp:docPr id="437251735" name="Graphic 4" descr="Sen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7251735" name="Graphic 437251735" descr="Send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" w:type="dxa"/>
            <w:vAlign w:val="center"/>
          </w:tcPr>
          <w:p w14:paraId="0E213149" w14:textId="77777777" w:rsidR="005F5561" w:rsidRDefault="005F5561" w:rsidP="00DF1CB4"/>
        </w:tc>
        <w:tc>
          <w:tcPr>
            <w:tcW w:w="2126" w:type="dxa"/>
            <w:vAlign w:val="center"/>
          </w:tcPr>
          <w:p w14:paraId="00601004" w14:textId="77777777" w:rsidR="00D24910" w:rsidRPr="00F00863" w:rsidRDefault="00F72FCE" w:rsidP="00D24910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berry.grant@gmail.com</w:t>
            </w:r>
          </w:p>
          <w:p w14:paraId="2A6C86E0" w14:textId="7065F63D" w:rsidR="00F00863" w:rsidRPr="00FA4DB0" w:rsidRDefault="00F00863" w:rsidP="00D24910">
            <w:r w:rsidRPr="00F00863">
              <w:rPr>
                <w:sz w:val="18"/>
                <w:szCs w:val="18"/>
              </w:rPr>
              <w:t>grant.berry@villanova.edu</w:t>
            </w:r>
          </w:p>
        </w:tc>
        <w:tc>
          <w:tcPr>
            <w:tcW w:w="142" w:type="dxa"/>
            <w:vAlign w:val="center"/>
          </w:tcPr>
          <w:p w14:paraId="207F128C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45F7502A" w14:textId="65ECF889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4F079183" wp14:editId="000B7996">
                  <wp:extent cx="201295" cy="201295"/>
                  <wp:effectExtent l="0" t="0" r="0" b="1905"/>
                  <wp:docPr id="653568773" name="Graphic 6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3568773" name="Graphic 653568773" descr="Mark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3BCB23CA" w14:textId="77777777" w:rsidR="005F5561" w:rsidRDefault="005F5561" w:rsidP="00DF1CB4"/>
        </w:tc>
        <w:tc>
          <w:tcPr>
            <w:tcW w:w="2086" w:type="dxa"/>
            <w:gridSpan w:val="3"/>
            <w:vAlign w:val="center"/>
          </w:tcPr>
          <w:p w14:paraId="7B28CFA0" w14:textId="0DF9AF0B" w:rsidR="005F5561" w:rsidRPr="00F00863" w:rsidRDefault="00F72FCE" w:rsidP="00DF1CB4">
            <w:pPr>
              <w:rPr>
                <w:sz w:val="18"/>
                <w:szCs w:val="18"/>
              </w:rPr>
            </w:pPr>
            <w:r w:rsidRPr="00F00863">
              <w:rPr>
                <w:sz w:val="18"/>
                <w:szCs w:val="18"/>
              </w:rPr>
              <w:t>2740 Latona St</w:t>
            </w:r>
            <w:r w:rsidR="00D24910" w:rsidRPr="00F00863">
              <w:rPr>
                <w:sz w:val="18"/>
                <w:szCs w:val="18"/>
              </w:rPr>
              <w:t xml:space="preserve">reet </w:t>
            </w:r>
            <w:r w:rsidRPr="00F00863">
              <w:rPr>
                <w:sz w:val="18"/>
                <w:szCs w:val="18"/>
              </w:rPr>
              <w:t>Philadelphia, PA 19146</w:t>
            </w:r>
          </w:p>
        </w:tc>
        <w:tc>
          <w:tcPr>
            <w:tcW w:w="142" w:type="dxa"/>
            <w:vAlign w:val="center"/>
          </w:tcPr>
          <w:p w14:paraId="67B225C2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385F6E40" w14:textId="775846AD" w:rsidR="005F5561" w:rsidRPr="00DF1CB4" w:rsidRDefault="00F00863" w:rsidP="00DF1CB4">
            <w:pPr>
              <w:jc w:val="center"/>
              <w:rPr>
                <w:rStyle w:val="Emphasis"/>
              </w:rPr>
            </w:pPr>
            <w:r>
              <w:rPr>
                <w:b/>
                <w:iCs/>
                <w:noProof/>
              </w:rPr>
              <w:drawing>
                <wp:inline distT="0" distB="0" distL="0" distR="0" wp14:anchorId="109C49F8" wp14:editId="4C5D0CBD">
                  <wp:extent cx="201295" cy="201295"/>
                  <wp:effectExtent l="0" t="0" r="1905" b="1905"/>
                  <wp:docPr id="524796378" name="Graphic 7" descr="World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796378" name="Graphic 524796378" descr="World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5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" w:type="dxa"/>
            <w:vAlign w:val="center"/>
          </w:tcPr>
          <w:p w14:paraId="401560DF" w14:textId="77777777" w:rsidR="005F5561" w:rsidRDefault="005F5561" w:rsidP="00DF1CB4"/>
        </w:tc>
        <w:tc>
          <w:tcPr>
            <w:tcW w:w="2389" w:type="dxa"/>
            <w:vAlign w:val="center"/>
          </w:tcPr>
          <w:p w14:paraId="045A9CDA" w14:textId="77777777" w:rsidR="005F5561" w:rsidRPr="006518C4" w:rsidRDefault="00F72FCE" w:rsidP="00DF1CB4">
            <w:pPr>
              <w:rPr>
                <w:sz w:val="18"/>
                <w:szCs w:val="18"/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grantberry.info</w:t>
            </w:r>
          </w:p>
          <w:p w14:paraId="0F3219C4" w14:textId="2F9B751E" w:rsidR="00D24910" w:rsidRPr="006518C4" w:rsidRDefault="00D24910" w:rsidP="00DF1CB4">
            <w:pPr>
              <w:rPr>
                <w:lang w:val="es-ES"/>
              </w:rPr>
            </w:pPr>
            <w:r w:rsidRPr="006518C4">
              <w:rPr>
                <w:sz w:val="18"/>
                <w:szCs w:val="18"/>
                <w:lang w:val="es-ES"/>
              </w:rPr>
              <w:t>luv-lab.info</w:t>
            </w:r>
          </w:p>
        </w:tc>
      </w:tr>
      <w:tr w:rsidR="00DB6A9F" w:rsidRPr="002801BE" w14:paraId="7E81E5D8" w14:textId="77777777" w:rsidTr="00DB6A9F">
        <w:trPr>
          <w:gridAfter w:val="1"/>
          <w:wAfter w:w="58" w:type="dxa"/>
          <w:trHeight w:val="161"/>
        </w:trPr>
        <w:tc>
          <w:tcPr>
            <w:tcW w:w="11514" w:type="dxa"/>
            <w:gridSpan w:val="18"/>
            <w:tcBorders>
              <w:bottom w:val="single" w:sz="24" w:space="0" w:color="CADEE5" w:themeColor="background2"/>
            </w:tcBorders>
            <w:vAlign w:val="center"/>
          </w:tcPr>
          <w:p w14:paraId="49593638" w14:textId="77777777" w:rsidR="00AD0DDD" w:rsidRPr="006518C4" w:rsidRDefault="00AD0DDD" w:rsidP="00DF1CB4">
            <w:pPr>
              <w:rPr>
                <w:lang w:val="es-ES"/>
              </w:rPr>
            </w:pPr>
          </w:p>
        </w:tc>
      </w:tr>
      <w:tr w:rsidR="00DB6A9F" w14:paraId="72A2EA8F" w14:textId="77777777" w:rsidTr="00DB6A9F">
        <w:trPr>
          <w:trHeight w:val="174"/>
        </w:trPr>
        <w:tc>
          <w:tcPr>
            <w:tcW w:w="7786" w:type="dxa"/>
            <w:gridSpan w:val="12"/>
            <w:vMerge w:val="restart"/>
            <w:tcBorders>
              <w:bottom w:val="single" w:sz="8" w:space="0" w:color="2C3B57" w:themeColor="text2"/>
            </w:tcBorders>
            <w:vAlign w:val="bottom"/>
          </w:tcPr>
          <w:p w14:paraId="585B9810" w14:textId="00FC4D81" w:rsidR="002801BE" w:rsidRPr="005F5561" w:rsidRDefault="002801BE" w:rsidP="00DF1CB4">
            <w:pPr>
              <w:pStyle w:val="Heading3"/>
            </w:pPr>
            <w:sdt>
              <w:sdtPr>
                <w:id w:val="-1394265743"/>
                <w:placeholder>
                  <w:docPart w:val="9E81BE0D8E4BCD499CB2A5477FFA8A10"/>
                </w:placeholder>
                <w:temporary/>
                <w:showingPlcHdr/>
                <w15:appearance w15:val="hidden"/>
              </w:sdtPr>
              <w:sdtContent>
                <w:r w:rsidRPr="00560EA0">
                  <w:t>Experience</w:t>
                </w:r>
              </w:sdtContent>
            </w:sdt>
          </w:p>
        </w:tc>
        <w:tc>
          <w:tcPr>
            <w:tcW w:w="2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4CE57CBF" w14:textId="77777777" w:rsidR="002801BE" w:rsidRDefault="002801BE" w:rsidP="00DF1CB4"/>
        </w:tc>
        <w:tc>
          <w:tcPr>
            <w:tcW w:w="37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AEF8A8C" w14:textId="77777777" w:rsidR="002801BE" w:rsidRDefault="002801BE" w:rsidP="00DF1CB4"/>
        </w:tc>
      </w:tr>
      <w:tr w:rsidR="00DB6A9F" w14:paraId="0EBC5202" w14:textId="77777777" w:rsidTr="00DB6A9F">
        <w:trPr>
          <w:trHeight w:val="331"/>
        </w:trPr>
        <w:tc>
          <w:tcPr>
            <w:tcW w:w="778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6F0D57A6" w14:textId="77777777" w:rsidR="002801BE" w:rsidRPr="005F5561" w:rsidRDefault="002801BE" w:rsidP="00DF1CB4">
            <w:pPr>
              <w:pStyle w:val="Heading3"/>
            </w:pPr>
          </w:p>
        </w:tc>
        <w:tc>
          <w:tcPr>
            <w:tcW w:w="26" w:type="dxa"/>
            <w:vMerge/>
            <w:vAlign w:val="bottom"/>
          </w:tcPr>
          <w:p w14:paraId="6DE86420" w14:textId="77777777" w:rsidR="002801BE" w:rsidRDefault="002801BE" w:rsidP="00DF1CB4"/>
        </w:tc>
        <w:tc>
          <w:tcPr>
            <w:tcW w:w="3760" w:type="dxa"/>
            <w:gridSpan w:val="6"/>
            <w:shd w:val="clear" w:color="auto" w:fill="CADEE5" w:themeFill="background2"/>
            <w:vAlign w:val="bottom"/>
          </w:tcPr>
          <w:p w14:paraId="07562454" w14:textId="77777777" w:rsidR="002801BE" w:rsidRDefault="002801BE" w:rsidP="00DF1CB4">
            <w:pPr>
              <w:pStyle w:val="Heading3"/>
            </w:pPr>
            <w:sdt>
              <w:sdtPr>
                <w:id w:val="-2075571490"/>
                <w:placeholder>
                  <w:docPart w:val="BE67D8D27DB142459236060589965E38"/>
                </w:placeholder>
                <w:temporary/>
                <w:showingPlcHdr/>
                <w15:appearance w15:val="hidden"/>
              </w:sdtPr>
              <w:sdtContent>
                <w:r w:rsidRPr="00AD0DDD">
                  <w:t>Education</w:t>
                </w:r>
              </w:sdtContent>
            </w:sdt>
          </w:p>
        </w:tc>
      </w:tr>
      <w:tr w:rsidR="00DB6A9F" w14:paraId="42EAA598" w14:textId="77777777" w:rsidTr="00DB6A9F">
        <w:trPr>
          <w:trHeight w:val="207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347BCEC1" w14:textId="77777777" w:rsidR="005D762B" w:rsidRPr="005D762B" w:rsidRDefault="005D762B" w:rsidP="00CC66E6">
            <w:pPr>
              <w:pStyle w:val="Dates"/>
              <w:rPr>
                <w:sz w:val="12"/>
                <w:szCs w:val="12"/>
              </w:rPr>
            </w:pPr>
          </w:p>
          <w:p w14:paraId="4059D9F5" w14:textId="580E37B4" w:rsidR="00CC66E6" w:rsidRDefault="00CC66E6" w:rsidP="000417CF">
            <w:pPr>
              <w:pStyle w:val="Dates"/>
              <w:jc w:val="both"/>
            </w:pPr>
            <w:r>
              <w:t>2020-Present</w:t>
            </w:r>
          </w:p>
          <w:p w14:paraId="520B6F48" w14:textId="1EEDF617" w:rsidR="00CC66E6" w:rsidRPr="00CC46BF" w:rsidRDefault="00CC66E6" w:rsidP="000417CF">
            <w:pPr>
              <w:pStyle w:val="Text"/>
              <w:spacing w:line="240" w:lineRule="auto"/>
              <w:jc w:val="both"/>
              <w:rPr>
                <w:b/>
                <w:bCs/>
              </w:rPr>
            </w:pPr>
            <w:r w:rsidRPr="00CC46BF">
              <w:rPr>
                <w:b/>
                <w:bCs/>
              </w:rPr>
              <w:t xml:space="preserve">Assistant Professor, Cognitive Science | </w:t>
            </w:r>
            <w:r w:rsidRPr="00CC46BF">
              <w:rPr>
                <w:b/>
                <w:bCs/>
                <w:i/>
                <w:iCs/>
              </w:rPr>
              <w:t>Villanova U</w:t>
            </w:r>
          </w:p>
          <w:p w14:paraId="1BB910D9" w14:textId="13ECD922" w:rsidR="00CC66E6" w:rsidRDefault="00CC66E6" w:rsidP="000417CF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</w:pPr>
            <w:r w:rsidRPr="00820167">
              <w:t>Design and teach linguistics, cognitive science, AI, and Spanish</w:t>
            </w:r>
            <w:r>
              <w:t xml:space="preserve"> courses</w:t>
            </w:r>
            <w:r w:rsidRPr="00820167">
              <w:t xml:space="preserve">. </w:t>
            </w:r>
          </w:p>
          <w:p w14:paraId="25C819B1" w14:textId="77777777" w:rsidR="00CC66E6" w:rsidRDefault="00CC66E6" w:rsidP="000417CF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</w:pPr>
            <w:r w:rsidRPr="00820167">
              <w:t xml:space="preserve">Direct </w:t>
            </w:r>
            <w:r>
              <w:t>Language Use and Variation Lab, which</w:t>
            </w:r>
            <w:r w:rsidRPr="00820167">
              <w:t xml:space="preserve"> </w:t>
            </w:r>
            <w:r>
              <w:t xml:space="preserve">researches </w:t>
            </w:r>
            <w:r w:rsidRPr="00820167">
              <w:t xml:space="preserve">adaptation to </w:t>
            </w:r>
            <w:r>
              <w:t>language variation</w:t>
            </w:r>
            <w:r w:rsidRPr="00820167">
              <w:t xml:space="preserve"> and </w:t>
            </w:r>
            <w:r>
              <w:t xml:space="preserve">builds </w:t>
            </w:r>
            <w:r w:rsidRPr="00820167">
              <w:t xml:space="preserve">computational </w:t>
            </w:r>
            <w:r>
              <w:t>models of language structure</w:t>
            </w:r>
          </w:p>
          <w:p w14:paraId="088E725F" w14:textId="77777777" w:rsidR="00CC66E6" w:rsidRPr="00CC46BF" w:rsidRDefault="00CC66E6" w:rsidP="000417CF">
            <w:pPr>
              <w:pStyle w:val="Text"/>
              <w:numPr>
                <w:ilvl w:val="0"/>
                <w:numId w:val="12"/>
              </w:numPr>
              <w:spacing w:line="240" w:lineRule="auto"/>
              <w:jc w:val="both"/>
            </w:pPr>
            <w:r w:rsidRPr="00820167">
              <w:t xml:space="preserve">Mentor undergraduates in research and professional development. </w:t>
            </w:r>
          </w:p>
          <w:p w14:paraId="74579204" w14:textId="77777777" w:rsidR="00CC66E6" w:rsidRPr="00CC66E6" w:rsidRDefault="00CC66E6" w:rsidP="000417CF">
            <w:pPr>
              <w:pStyle w:val="Dates"/>
              <w:jc w:val="both"/>
              <w:rPr>
                <w:sz w:val="12"/>
                <w:szCs w:val="12"/>
              </w:rPr>
            </w:pPr>
          </w:p>
          <w:p w14:paraId="2A50D9EB" w14:textId="68CBFA8B" w:rsidR="002801BE" w:rsidRDefault="002801BE" w:rsidP="000417CF">
            <w:pPr>
              <w:pStyle w:val="Dates"/>
              <w:jc w:val="both"/>
            </w:pPr>
            <w:r>
              <w:t>2021-2022</w:t>
            </w:r>
          </w:p>
          <w:p w14:paraId="7AC4DE90" w14:textId="157EFC62" w:rsidR="002801B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BA6D75">
              <w:rPr>
                <w:b/>
                <w:bCs/>
              </w:rPr>
              <w:t xml:space="preserve">Applied Scientist, Amazon | </w:t>
            </w:r>
            <w:r w:rsidRPr="00BA6D75">
              <w:rPr>
                <w:b/>
                <w:bCs/>
                <w:i/>
                <w:iCs/>
              </w:rPr>
              <w:t>Localization Tech</w:t>
            </w:r>
          </w:p>
          <w:p w14:paraId="716D1CCD" w14:textId="2594C9CB" w:rsidR="00A90CC9" w:rsidRDefault="005D762B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>
              <w:t>Reviewed</w:t>
            </w:r>
            <w:r w:rsidR="00A90CC9">
              <w:t xml:space="preserve"> </w:t>
            </w:r>
            <w:r w:rsidR="00A90CC9" w:rsidRPr="00A90CC9">
              <w:t xml:space="preserve">data quality program for video subtitle localization </w:t>
            </w:r>
          </w:p>
          <w:p w14:paraId="6C01954A" w14:textId="3B53CCD4" w:rsidR="00976771" w:rsidRDefault="00A90CC9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A90CC9">
              <w:t>Collaborated with international colleagues to develop proprietary human-in-the-loop localization software with verbosity and style customization</w:t>
            </w:r>
          </w:p>
          <w:p w14:paraId="6D9B447A" w14:textId="2123C993" w:rsidR="002801BE" w:rsidRPr="00976771" w:rsidRDefault="00976771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>
              <w:t>Published collaborative paper at COLING</w:t>
            </w:r>
            <w:r w:rsidR="00A90CC9" w:rsidRPr="00A90CC9">
              <w:t xml:space="preserve"> </w:t>
            </w:r>
            <w:r>
              <w:t>2022</w:t>
            </w:r>
          </w:p>
          <w:p w14:paraId="62F35E4D" w14:textId="77777777" w:rsidR="002801BE" w:rsidRPr="00C92EDE" w:rsidRDefault="002801BE" w:rsidP="000417CF">
            <w:pPr>
              <w:pStyle w:val="Text"/>
              <w:spacing w:line="240" w:lineRule="auto"/>
              <w:jc w:val="both"/>
              <w:rPr>
                <w:sz w:val="12"/>
                <w:szCs w:val="12"/>
              </w:rPr>
            </w:pPr>
          </w:p>
          <w:p w14:paraId="2D758DDC" w14:textId="77777777" w:rsidR="002801BE" w:rsidRDefault="002801BE" w:rsidP="000417CF">
            <w:pPr>
              <w:pStyle w:val="Dates"/>
              <w:jc w:val="both"/>
            </w:pPr>
            <w:r>
              <w:t>2019-2020</w:t>
            </w:r>
          </w:p>
          <w:p w14:paraId="11CFFB41" w14:textId="58A6E3D3" w:rsidR="002801BE" w:rsidRPr="002609CE" w:rsidRDefault="002801BE" w:rsidP="000417CF">
            <w:pPr>
              <w:pStyle w:val="Text"/>
              <w:spacing w:line="240" w:lineRule="auto"/>
              <w:jc w:val="both"/>
              <w:rPr>
                <w:b/>
                <w:bCs/>
                <w:i/>
                <w:iCs/>
              </w:rPr>
            </w:pPr>
            <w:r w:rsidRPr="002609CE">
              <w:rPr>
                <w:b/>
                <w:bCs/>
              </w:rPr>
              <w:t xml:space="preserve">Technical Program Mgr., Amazon | </w:t>
            </w:r>
            <w:r w:rsidRPr="002609CE">
              <w:rPr>
                <w:b/>
                <w:bCs/>
                <w:i/>
                <w:iCs/>
              </w:rPr>
              <w:t>Applied Modeling &amp; Data Science</w:t>
            </w:r>
          </w:p>
          <w:p w14:paraId="41900658" w14:textId="0C200EE0" w:rsidR="00B40AE3" w:rsidRDefault="00B40AE3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>
              <w:t>Created and managed</w:t>
            </w:r>
            <w:r w:rsidRPr="00B40AE3">
              <w:t xml:space="preserve"> a data quality program at scale </w:t>
            </w:r>
            <w:r w:rsidR="00767972">
              <w:t>to support</w:t>
            </w:r>
            <w:r w:rsidRPr="00B40AE3">
              <w:t xml:space="preserve"> sourcing language data </w:t>
            </w:r>
            <w:r w:rsidR="00767972">
              <w:t xml:space="preserve">and </w:t>
            </w:r>
            <w:r w:rsidRPr="00B40AE3">
              <w:t>building large-scale language models and natural language understanding systems</w:t>
            </w:r>
          </w:p>
          <w:p w14:paraId="4B6E81E6" w14:textId="18E5B17E" w:rsidR="00B40AE3" w:rsidRDefault="00B40AE3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B40AE3">
              <w:t xml:space="preserve">Created and monitored data quality alarms to support </w:t>
            </w:r>
            <w:r w:rsidR="002609CE">
              <w:t xml:space="preserve">data </w:t>
            </w:r>
            <w:r w:rsidRPr="00B40AE3">
              <w:t xml:space="preserve">collection </w:t>
            </w:r>
          </w:p>
          <w:p w14:paraId="6BA1681A" w14:textId="6BB8D37A" w:rsidR="00B40AE3" w:rsidRPr="00EB4F4E" w:rsidRDefault="00B92895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>
              <w:t>Presented weekly quality report to executives and stakeholders</w:t>
            </w:r>
          </w:p>
          <w:p w14:paraId="72E6A748" w14:textId="77777777" w:rsidR="002801BE" w:rsidRDefault="002801BE" w:rsidP="000417CF">
            <w:pPr>
              <w:pStyle w:val="Text"/>
              <w:spacing w:line="240" w:lineRule="auto"/>
              <w:ind w:left="173" w:right="115"/>
              <w:contextualSpacing/>
              <w:jc w:val="both"/>
              <w:rPr>
                <w:sz w:val="12"/>
                <w:szCs w:val="12"/>
              </w:rPr>
            </w:pPr>
          </w:p>
          <w:p w14:paraId="15AC579D" w14:textId="77777777" w:rsidR="002801BE" w:rsidRDefault="002801BE" w:rsidP="000417CF">
            <w:pPr>
              <w:pStyle w:val="Dates"/>
              <w:jc w:val="both"/>
            </w:pPr>
            <w:r>
              <w:t>2018-2019</w:t>
            </w:r>
          </w:p>
          <w:p w14:paraId="1E630504" w14:textId="7298FA0E" w:rsidR="002801BE" w:rsidRPr="00B758B0" w:rsidRDefault="002801BE" w:rsidP="000417CF">
            <w:pPr>
              <w:pStyle w:val="Text"/>
              <w:jc w:val="both"/>
              <w:rPr>
                <w:b/>
                <w:bCs/>
              </w:rPr>
            </w:pPr>
            <w:r w:rsidRPr="00B758B0">
              <w:rPr>
                <w:b/>
                <w:bCs/>
              </w:rPr>
              <w:t xml:space="preserve">Language Engineer, Amazon | </w:t>
            </w:r>
            <w:r w:rsidR="00B758B0">
              <w:rPr>
                <w:b/>
                <w:bCs/>
              </w:rPr>
              <w:t xml:space="preserve">Alexa </w:t>
            </w:r>
            <w:r w:rsidRPr="00B758B0">
              <w:rPr>
                <w:b/>
                <w:bCs/>
                <w:i/>
                <w:iCs/>
              </w:rPr>
              <w:t>Household Organization</w:t>
            </w:r>
            <w:r w:rsidRPr="00B758B0">
              <w:rPr>
                <w:b/>
                <w:bCs/>
              </w:rPr>
              <w:t xml:space="preserve"> </w:t>
            </w:r>
          </w:p>
          <w:p w14:paraId="04420AA2" w14:textId="40E5E0BF" w:rsidR="005500DA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5500DA">
              <w:t>Created ontologies and phrase maps for developing new features for home and personal use cases (e.g., timers, reminders, recipes)</w:t>
            </w:r>
          </w:p>
          <w:p w14:paraId="681C87A6" w14:textId="77BB0796" w:rsidR="005500DA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5500DA">
              <w:t xml:space="preserve">Developed and deployed deterministic and probabilistic </w:t>
            </w:r>
            <w:r w:rsidR="003A78EB">
              <w:t xml:space="preserve">NLU </w:t>
            </w:r>
            <w:r w:rsidRPr="005500DA">
              <w:t xml:space="preserve">artifacts </w:t>
            </w:r>
            <w:r w:rsidR="00E7479A">
              <w:t>using git and virtual machines</w:t>
            </w:r>
            <w:r w:rsidR="0008380E">
              <w:t xml:space="preserve"> to production environments</w:t>
            </w:r>
          </w:p>
          <w:p w14:paraId="69A2BFA3" w14:textId="66292D7C" w:rsidR="005D762B" w:rsidRDefault="005500DA" w:rsidP="000417CF">
            <w:pPr>
              <w:pStyle w:val="Text"/>
              <w:numPr>
                <w:ilvl w:val="0"/>
                <w:numId w:val="13"/>
              </w:numPr>
              <w:spacing w:line="240" w:lineRule="auto"/>
              <w:jc w:val="both"/>
            </w:pPr>
            <w:r w:rsidRPr="005500DA">
              <w:t xml:space="preserve">Trained junior </w:t>
            </w:r>
            <w:r w:rsidR="003A78EB">
              <w:t>teammates and composed onboarding runbooks</w:t>
            </w:r>
          </w:p>
        </w:tc>
        <w:tc>
          <w:tcPr>
            <w:tcW w:w="26" w:type="dxa"/>
            <w:vMerge w:val="restart"/>
            <w:vAlign w:val="center"/>
          </w:tcPr>
          <w:p w14:paraId="239EB0CD" w14:textId="77777777" w:rsidR="002801BE" w:rsidRDefault="002801BE" w:rsidP="00DF1CB4"/>
        </w:tc>
        <w:tc>
          <w:tcPr>
            <w:tcW w:w="3760" w:type="dxa"/>
            <w:gridSpan w:val="6"/>
            <w:vMerge w:val="restart"/>
            <w:shd w:val="clear" w:color="auto" w:fill="CADEE5" w:themeFill="background2"/>
          </w:tcPr>
          <w:p w14:paraId="19F1611F" w14:textId="6928F9A3" w:rsidR="002801BE" w:rsidRDefault="002801BE" w:rsidP="00DB6A9F">
            <w:pPr>
              <w:pStyle w:val="Text"/>
              <w:spacing w:line="276" w:lineRule="auto"/>
              <w:ind w:right="0"/>
            </w:pPr>
            <w:r w:rsidRPr="00F72FCE">
              <w:rPr>
                <w:b/>
                <w:bCs/>
              </w:rPr>
              <w:t>2018</w:t>
            </w:r>
            <w:r>
              <w:t xml:space="preserve"> PhD Language Science</w:t>
            </w:r>
          </w:p>
          <w:p w14:paraId="45CC9716" w14:textId="6EEF54AA" w:rsidR="008054BF" w:rsidRPr="008054BF" w:rsidRDefault="008054BF" w:rsidP="00DB6A9F">
            <w:pPr>
              <w:pStyle w:val="Text"/>
              <w:spacing w:line="276" w:lineRule="auto"/>
              <w:ind w:right="0"/>
            </w:pPr>
            <w:r>
              <w:rPr>
                <w:b/>
                <w:bCs/>
              </w:rPr>
              <w:t xml:space="preserve">2014 </w:t>
            </w:r>
            <w:r>
              <w:t>MA Spanish Linguistics</w:t>
            </w:r>
          </w:p>
          <w:p w14:paraId="6C607481" w14:textId="66AB5EF0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BS Mathematics</w:t>
            </w:r>
          </w:p>
          <w:p w14:paraId="141834DE" w14:textId="00B0D777" w:rsidR="002801BE" w:rsidRPr="00F72FC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2010</w:t>
            </w:r>
            <w:r>
              <w:t xml:space="preserve"> BA Spanish</w:t>
            </w:r>
          </w:p>
          <w:p w14:paraId="5C27A206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0E23C1F7" w14:textId="56D9E4AC" w:rsidR="002801BE" w:rsidRDefault="005C07BF" w:rsidP="00DF1CB4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Visiting Scholar</w:t>
            </w:r>
            <w:r w:rsidR="00731222"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ship</w:t>
            </w:r>
          </w:p>
          <w:p w14:paraId="3CEB7C05" w14:textId="6BFA52F5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2024 </w:t>
            </w:r>
            <w:r w:rsidR="005C07BF">
              <w:t>Radboud U</w:t>
            </w:r>
          </w:p>
          <w:p w14:paraId="29B6F04F" w14:textId="23F811F5" w:rsidR="005C07BF" w:rsidRPr="005C07BF" w:rsidRDefault="005C07BF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2017 </w:t>
            </w:r>
            <w:r>
              <w:t>U of Pennsylvania</w:t>
            </w:r>
          </w:p>
          <w:p w14:paraId="1A1F9956" w14:textId="2500196F" w:rsidR="002801BE" w:rsidRDefault="002801BE" w:rsidP="00DB6A9F">
            <w:pPr>
              <w:pStyle w:val="Text"/>
              <w:spacing w:line="276" w:lineRule="auto"/>
            </w:pPr>
            <w:r w:rsidRPr="00F72FCE">
              <w:rPr>
                <w:b/>
                <w:bCs/>
              </w:rPr>
              <w:t>2015</w:t>
            </w:r>
            <w:r>
              <w:t xml:space="preserve"> Max Planck Institute </w:t>
            </w:r>
          </w:p>
          <w:p w14:paraId="23823383" w14:textId="0215573F" w:rsidR="002801BE" w:rsidRPr="00F70A40" w:rsidRDefault="002801BE" w:rsidP="00DB6A9F">
            <w:pPr>
              <w:pStyle w:val="Text"/>
              <w:spacing w:line="276" w:lineRule="auto"/>
            </w:pPr>
            <w:r w:rsidRPr="00F70A40">
              <w:rPr>
                <w:b/>
                <w:bCs/>
              </w:rPr>
              <w:t xml:space="preserve">2015 </w:t>
            </w:r>
            <w:r w:rsidR="004B42A3">
              <w:t>Linguistic Society</w:t>
            </w:r>
            <w:r w:rsidRPr="00F70A40">
              <w:t xml:space="preserve"> Institute</w:t>
            </w:r>
          </w:p>
          <w:p w14:paraId="57117175" w14:textId="77777777" w:rsidR="002801BE" w:rsidRPr="008054BF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2CDE8452" w14:textId="1A84518D" w:rsidR="002801BE" w:rsidRDefault="00731222" w:rsidP="00F72FCE">
            <w:pPr>
              <w:pStyle w:val="Text"/>
            </w:pPr>
            <w:r>
              <w:rPr>
                <w:rFonts w:ascii="Franklin Gothic Medium" w:eastAsiaTheme="majorEastAsia" w:hAnsi="Franklin Gothic Medium" w:cs="Times New Roman (Headings CS)"/>
                <w:b/>
                <w:caps/>
                <w:color w:val="2C3B57" w:themeColor="text2"/>
                <w:sz w:val="28"/>
              </w:rPr>
              <w:t>Selected Awards</w:t>
            </w:r>
          </w:p>
          <w:p w14:paraId="13F21BE2" w14:textId="61395793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2023</w:t>
            </w:r>
            <w:r>
              <w:t xml:space="preserve"> Research Catalyst ($35k)</w:t>
            </w:r>
          </w:p>
          <w:p w14:paraId="153E6515" w14:textId="0835CFD3" w:rsidR="002801BE" w:rsidRPr="002E30F0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2018 </w:t>
            </w:r>
            <w:r>
              <w:t xml:space="preserve">Ray </w:t>
            </w:r>
            <w:proofErr w:type="spellStart"/>
            <w:r>
              <w:t>Lombra</w:t>
            </w:r>
            <w:proofErr w:type="spellEnd"/>
            <w:r>
              <w:t xml:space="preserve"> Award</w:t>
            </w:r>
          </w:p>
          <w:p w14:paraId="25B4F6BB" w14:textId="1D09CEBE" w:rsidR="002801BE" w:rsidRDefault="002801BE" w:rsidP="00DB6A9F">
            <w:pPr>
              <w:pStyle w:val="Text"/>
              <w:spacing w:line="276" w:lineRule="auto"/>
            </w:pPr>
            <w:r w:rsidRPr="00EB4F4E">
              <w:rPr>
                <w:b/>
                <w:bCs/>
              </w:rPr>
              <w:t>2017</w:t>
            </w:r>
            <w:r>
              <w:t xml:space="preserve"> </w:t>
            </w:r>
            <w:r w:rsidR="00731222">
              <w:t>NSF</w:t>
            </w:r>
            <w:r w:rsidR="008054BF">
              <w:t xml:space="preserve"> Grant</w:t>
            </w:r>
            <w:r>
              <w:t xml:space="preserve"> ($18k)</w:t>
            </w:r>
          </w:p>
          <w:p w14:paraId="533A8778" w14:textId="22654A40" w:rsidR="002801BE" w:rsidRDefault="002801BE" w:rsidP="00DB6A9F">
            <w:pPr>
              <w:pStyle w:val="Text"/>
              <w:spacing w:line="276" w:lineRule="auto"/>
            </w:pPr>
            <w:r>
              <w:rPr>
                <w:b/>
                <w:bCs/>
              </w:rPr>
              <w:t xml:space="preserve">2011 </w:t>
            </w:r>
            <w:r>
              <w:t xml:space="preserve">Fulbright </w:t>
            </w:r>
            <w:r w:rsidR="008054BF">
              <w:t>ETA Grant</w:t>
            </w:r>
          </w:p>
          <w:p w14:paraId="076BEB00" w14:textId="77777777" w:rsidR="002801BE" w:rsidRPr="00B92895" w:rsidRDefault="002801BE" w:rsidP="00DF1CB4">
            <w:pPr>
              <w:pStyle w:val="Text"/>
              <w:rPr>
                <w:sz w:val="12"/>
                <w:szCs w:val="12"/>
              </w:rPr>
            </w:pPr>
          </w:p>
          <w:p w14:paraId="522321C3" w14:textId="42B7822A" w:rsidR="002801BE" w:rsidRDefault="00837A1A" w:rsidP="00DF1CB4">
            <w:pPr>
              <w:pStyle w:val="Heading3"/>
            </w:pPr>
            <w:r>
              <w:rPr>
                <w:noProof/>
                <w:lang w:val="en-AU" w:eastAsia="en-AU"/>
              </w:rPr>
              <w:t>Skills</w:t>
            </w:r>
          </w:p>
          <w:p w14:paraId="00CC3A4A" w14:textId="603F0730" w:rsidR="002801BE" w:rsidRPr="00A213AF" w:rsidRDefault="002801BE" w:rsidP="00DB6A9F">
            <w:pPr>
              <w:spacing w:line="276" w:lineRule="auto"/>
              <w:ind w:left="547" w:hanging="36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 xml:space="preserve">Data </w:t>
            </w:r>
            <w:r w:rsidR="00837A1A" w:rsidRPr="00A213AF">
              <w:rPr>
                <w:b/>
                <w:bCs/>
                <w:sz w:val="22"/>
                <w:szCs w:val="22"/>
              </w:rPr>
              <w:t>Science</w:t>
            </w:r>
            <w:r w:rsidR="00837A1A" w:rsidRPr="00A213AF">
              <w:rPr>
                <w:sz w:val="22"/>
                <w:szCs w:val="22"/>
              </w:rPr>
              <w:t xml:space="preserve">: Data </w:t>
            </w:r>
            <w:r w:rsidRPr="00A213AF">
              <w:rPr>
                <w:sz w:val="22"/>
                <w:szCs w:val="22"/>
              </w:rPr>
              <w:t>visualization</w:t>
            </w:r>
            <w:r w:rsidR="00AA3ACB" w:rsidRPr="00A213AF">
              <w:rPr>
                <w:sz w:val="22"/>
                <w:szCs w:val="22"/>
              </w:rPr>
              <w:t>, Data wrangling</w:t>
            </w:r>
            <w:r w:rsidR="00DE74DD" w:rsidRPr="00A213AF">
              <w:rPr>
                <w:sz w:val="22"/>
                <w:szCs w:val="22"/>
              </w:rPr>
              <w:t>; Virtual machines</w:t>
            </w:r>
            <w:r w:rsidR="008A1AF1" w:rsidRPr="00A213AF">
              <w:rPr>
                <w:sz w:val="22"/>
                <w:szCs w:val="22"/>
              </w:rPr>
              <w:t xml:space="preserve">; </w:t>
            </w:r>
            <w:r w:rsidR="00DD39E8">
              <w:rPr>
                <w:sz w:val="22"/>
                <w:szCs w:val="22"/>
              </w:rPr>
              <w:t>CLIs</w:t>
            </w:r>
            <w:r w:rsidR="008A1AF1" w:rsidRPr="00A213AF">
              <w:rPr>
                <w:sz w:val="22"/>
                <w:szCs w:val="22"/>
              </w:rPr>
              <w:t xml:space="preserve"> and APIs</w:t>
            </w:r>
            <w:r w:rsidR="00DE74DD" w:rsidRPr="00A213AF">
              <w:rPr>
                <w:sz w:val="22"/>
                <w:szCs w:val="22"/>
              </w:rPr>
              <w:t xml:space="preserve">; </w:t>
            </w:r>
            <w:r w:rsidR="00303AC2">
              <w:rPr>
                <w:sz w:val="22"/>
                <w:szCs w:val="22"/>
              </w:rPr>
              <w:t>Version tracking</w:t>
            </w:r>
            <w:r w:rsidR="00445278" w:rsidRPr="00A213AF">
              <w:rPr>
                <w:sz w:val="22"/>
                <w:szCs w:val="22"/>
              </w:rPr>
              <w:t>; Bayesian statistics; Time series analysis</w:t>
            </w:r>
          </w:p>
          <w:p w14:paraId="468B5F2F" w14:textId="10B79E34" w:rsidR="002801BE" w:rsidRPr="00A213AF" w:rsidRDefault="00837A1A" w:rsidP="00DB6A9F">
            <w:pPr>
              <w:spacing w:line="276" w:lineRule="auto"/>
              <w:ind w:left="547" w:hanging="360"/>
              <w:rPr>
                <w:sz w:val="22"/>
                <w:szCs w:val="22"/>
              </w:rPr>
            </w:pPr>
            <w:r w:rsidRPr="00A213AF">
              <w:rPr>
                <w:b/>
                <w:bCs/>
                <w:sz w:val="22"/>
                <w:szCs w:val="22"/>
              </w:rPr>
              <w:t>Language Science</w:t>
            </w:r>
            <w:r w:rsidRPr="00A213AF">
              <w:rPr>
                <w:sz w:val="22"/>
                <w:szCs w:val="22"/>
              </w:rPr>
              <w:t xml:space="preserve">: </w:t>
            </w:r>
            <w:r w:rsidR="00AA3ACB" w:rsidRPr="00A213AF">
              <w:rPr>
                <w:sz w:val="22"/>
                <w:szCs w:val="22"/>
              </w:rPr>
              <w:t xml:space="preserve">LLMs, </w:t>
            </w:r>
            <w:r w:rsidR="00EF4F6A">
              <w:rPr>
                <w:sz w:val="22"/>
                <w:szCs w:val="22"/>
              </w:rPr>
              <w:t>Generative AI</w:t>
            </w:r>
            <w:r w:rsidR="00AA3ACB" w:rsidRPr="00A213AF">
              <w:rPr>
                <w:sz w:val="22"/>
                <w:szCs w:val="22"/>
              </w:rPr>
              <w:t xml:space="preserve">, Prompt Creation, </w:t>
            </w:r>
            <w:r w:rsidR="00303AC2">
              <w:rPr>
                <w:sz w:val="22"/>
                <w:szCs w:val="22"/>
              </w:rPr>
              <w:t>ASR</w:t>
            </w:r>
            <w:r w:rsidR="00445278" w:rsidRPr="00A213AF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 xml:space="preserve">Language variation and ambiguity; </w:t>
            </w:r>
            <w:r w:rsidR="00303AC2">
              <w:rPr>
                <w:sz w:val="22"/>
                <w:szCs w:val="22"/>
              </w:rPr>
              <w:t xml:space="preserve">Multilingualism; </w:t>
            </w:r>
            <w:r w:rsidR="00BA0672">
              <w:rPr>
                <w:sz w:val="22"/>
                <w:szCs w:val="22"/>
              </w:rPr>
              <w:t xml:space="preserve">Speech acoustics; </w:t>
            </w:r>
            <w:r w:rsidR="002801BE" w:rsidRPr="00A213AF">
              <w:rPr>
                <w:sz w:val="22"/>
                <w:szCs w:val="22"/>
              </w:rPr>
              <w:t>Localization</w:t>
            </w:r>
          </w:p>
          <w:p w14:paraId="3442AA46" w14:textId="6B16864F" w:rsidR="002801BE" w:rsidRPr="001077A4" w:rsidRDefault="00837A1A" w:rsidP="00DB6A9F">
            <w:pPr>
              <w:spacing w:line="276" w:lineRule="auto"/>
              <w:ind w:left="547" w:hanging="360"/>
            </w:pPr>
            <w:r w:rsidRPr="00A213AF">
              <w:rPr>
                <w:b/>
                <w:bCs/>
                <w:sz w:val="22"/>
                <w:szCs w:val="22"/>
              </w:rPr>
              <w:t>Management</w:t>
            </w:r>
            <w:r w:rsidRPr="00A213AF">
              <w:rPr>
                <w:sz w:val="22"/>
                <w:szCs w:val="22"/>
              </w:rPr>
              <w:t>: Effort s</w:t>
            </w:r>
            <w:r w:rsidR="002801BE" w:rsidRPr="00A213AF">
              <w:rPr>
                <w:sz w:val="22"/>
                <w:szCs w:val="22"/>
              </w:rPr>
              <w:t>coping</w:t>
            </w:r>
            <w:r w:rsidRPr="00A213AF">
              <w:rPr>
                <w:sz w:val="22"/>
                <w:szCs w:val="22"/>
              </w:rPr>
              <w:t>; KPI creation/monitoring</w:t>
            </w:r>
            <w:r w:rsidR="001077A4" w:rsidRPr="00A213AF">
              <w:rPr>
                <w:sz w:val="22"/>
                <w:szCs w:val="22"/>
              </w:rPr>
              <w:t>; Agile</w:t>
            </w:r>
            <w:r w:rsidR="00DB6A9F">
              <w:rPr>
                <w:sz w:val="22"/>
                <w:szCs w:val="22"/>
              </w:rPr>
              <w:t xml:space="preserve">; </w:t>
            </w:r>
            <w:r w:rsidR="001077A4" w:rsidRPr="00A213AF">
              <w:rPr>
                <w:sz w:val="22"/>
                <w:szCs w:val="22"/>
              </w:rPr>
              <w:t>Scrum;</w:t>
            </w:r>
            <w:r w:rsidR="008A1AF1" w:rsidRPr="00A213AF">
              <w:rPr>
                <w:sz w:val="22"/>
                <w:szCs w:val="22"/>
              </w:rPr>
              <w:t xml:space="preserve"> Crisp technical writing</w:t>
            </w:r>
            <w:r w:rsidR="00BA0672">
              <w:t xml:space="preserve"> </w:t>
            </w:r>
          </w:p>
          <w:p w14:paraId="66D27389" w14:textId="77777777" w:rsidR="002801BE" w:rsidRPr="00A213AF" w:rsidRDefault="002801BE" w:rsidP="00EB4F4E">
            <w:pPr>
              <w:ind w:left="170"/>
              <w:rPr>
                <w:sz w:val="12"/>
                <w:szCs w:val="12"/>
              </w:rPr>
            </w:pPr>
          </w:p>
          <w:p w14:paraId="309B8934" w14:textId="15A7969B" w:rsidR="002801BE" w:rsidRDefault="002801BE" w:rsidP="003E1729">
            <w:pPr>
              <w:pStyle w:val="Heading3"/>
            </w:pPr>
            <w:r>
              <w:rPr>
                <w:noProof/>
                <w:lang w:val="en-AU" w:eastAsia="en-AU"/>
              </w:rPr>
              <w:t>Languages/Packages</w:t>
            </w:r>
          </w:p>
          <w:p w14:paraId="59EB7006" w14:textId="7C5F365A" w:rsidR="002801BE" w:rsidRPr="005443A3" w:rsidRDefault="00175A60" w:rsidP="005443A3">
            <w:pPr>
              <w:spacing w:line="276" w:lineRule="auto"/>
              <w:ind w:left="54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9D6038" w:rsidRPr="005443A3">
              <w:rPr>
                <w:sz w:val="22"/>
                <w:szCs w:val="22"/>
              </w:rPr>
              <w:t>Fluent in</w:t>
            </w:r>
            <w:r w:rsidR="009D6038" w:rsidRPr="005443A3">
              <w:rPr>
                <w:b/>
                <w:bCs/>
                <w:sz w:val="22"/>
                <w:szCs w:val="22"/>
              </w:rPr>
              <w:t xml:space="preserve"> English </w:t>
            </w:r>
            <w:r w:rsidR="009D6038" w:rsidRPr="005443A3">
              <w:rPr>
                <w:sz w:val="22"/>
                <w:szCs w:val="22"/>
              </w:rPr>
              <w:t>and</w:t>
            </w:r>
            <w:r w:rsidR="009D6038" w:rsidRPr="005443A3">
              <w:rPr>
                <w:b/>
                <w:bCs/>
                <w:sz w:val="22"/>
                <w:szCs w:val="22"/>
              </w:rPr>
              <w:t xml:space="preserve"> Spanish</w:t>
            </w:r>
          </w:p>
          <w:p w14:paraId="175D90A2" w14:textId="05350BCA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Python 3.x</w:t>
            </w:r>
            <w:r w:rsidR="002801BE" w:rsidRPr="005443A3">
              <w:rPr>
                <w:sz w:val="22"/>
                <w:szCs w:val="22"/>
              </w:rPr>
              <w:t xml:space="preserve">: scikit-learn, </w:t>
            </w:r>
            <w:proofErr w:type="spellStart"/>
            <w:r w:rsidR="002801BE" w:rsidRPr="005443A3">
              <w:rPr>
                <w:sz w:val="22"/>
                <w:szCs w:val="22"/>
              </w:rPr>
              <w:t>pytorch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pandas, </w:t>
            </w:r>
            <w:proofErr w:type="spellStart"/>
            <w:r w:rsidR="002801BE" w:rsidRPr="005443A3">
              <w:rPr>
                <w:sz w:val="22"/>
                <w:szCs w:val="22"/>
              </w:rPr>
              <w:t>nltk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seaborn, </w:t>
            </w:r>
            <w:proofErr w:type="spellStart"/>
            <w:r w:rsidR="002801BE" w:rsidRPr="005443A3">
              <w:rPr>
                <w:sz w:val="22"/>
                <w:szCs w:val="22"/>
              </w:rPr>
              <w:t>librosa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langchain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huggingface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jupyter</w:t>
            </w:r>
            <w:proofErr w:type="spellEnd"/>
          </w:p>
          <w:p w14:paraId="10D7FB85" w14:textId="4ED76AAC" w:rsidR="002801BE" w:rsidRPr="005443A3" w:rsidRDefault="00175A60" w:rsidP="005443A3">
            <w:pPr>
              <w:spacing w:line="276" w:lineRule="auto"/>
              <w:ind w:left="180"/>
              <w:rPr>
                <w:sz w:val="22"/>
                <w:szCs w:val="22"/>
              </w:rPr>
            </w:pPr>
            <w:r w:rsidRPr="00175A60">
              <w:rPr>
                <w:sz w:val="22"/>
                <w:szCs w:val="22"/>
              </w:rPr>
              <w:t>-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="002801BE" w:rsidRPr="005443A3">
              <w:rPr>
                <w:b/>
                <w:bCs/>
                <w:sz w:val="22"/>
                <w:szCs w:val="22"/>
              </w:rPr>
              <w:t>R</w:t>
            </w:r>
            <w:r w:rsidR="002801BE" w:rsidRPr="005443A3">
              <w:rPr>
                <w:sz w:val="22"/>
                <w:szCs w:val="22"/>
              </w:rPr>
              <w:t xml:space="preserve">: </w:t>
            </w:r>
            <w:proofErr w:type="spellStart"/>
            <w:r w:rsidR="002801BE" w:rsidRPr="005443A3">
              <w:rPr>
                <w:sz w:val="22"/>
                <w:szCs w:val="22"/>
              </w:rPr>
              <w:t>tidyverse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</w:t>
            </w:r>
            <w:proofErr w:type="spellStart"/>
            <w:r w:rsidR="002801BE" w:rsidRPr="005443A3">
              <w:rPr>
                <w:sz w:val="22"/>
                <w:szCs w:val="22"/>
              </w:rPr>
              <w:t>rstanarm</w:t>
            </w:r>
            <w:proofErr w:type="spellEnd"/>
            <w:r w:rsidR="002801BE" w:rsidRPr="005443A3">
              <w:rPr>
                <w:sz w:val="22"/>
                <w:szCs w:val="22"/>
              </w:rPr>
              <w:t xml:space="preserve">, lme4, </w:t>
            </w:r>
            <w:proofErr w:type="spellStart"/>
            <w:r w:rsidR="002801BE" w:rsidRPr="005443A3">
              <w:rPr>
                <w:sz w:val="22"/>
                <w:szCs w:val="22"/>
              </w:rPr>
              <w:t>mgcv</w:t>
            </w:r>
            <w:proofErr w:type="spellEnd"/>
          </w:p>
          <w:p w14:paraId="6A704DDB" w14:textId="3A7C395E" w:rsidR="002801BE" w:rsidRPr="005443A3" w:rsidRDefault="00175A60" w:rsidP="005443A3">
            <w:pPr>
              <w:spacing w:line="276" w:lineRule="auto"/>
              <w:ind w:left="54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2801BE" w:rsidRPr="005443A3">
              <w:rPr>
                <w:b/>
                <w:bCs/>
                <w:sz w:val="22"/>
                <w:szCs w:val="22"/>
              </w:rPr>
              <w:t>SQL</w:t>
            </w:r>
            <w:r w:rsidR="002801BE" w:rsidRPr="005443A3">
              <w:rPr>
                <w:sz w:val="22"/>
                <w:szCs w:val="22"/>
              </w:rPr>
              <w:t>: Intermediate</w:t>
            </w:r>
          </w:p>
          <w:p w14:paraId="77F520D8" w14:textId="1AA24F5B" w:rsidR="002801BE" w:rsidRPr="005443A3" w:rsidRDefault="00175A60" w:rsidP="005443A3">
            <w:pPr>
              <w:spacing w:line="276" w:lineRule="auto"/>
              <w:ind w:left="54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2801BE" w:rsidRPr="005443A3">
              <w:rPr>
                <w:b/>
                <w:bCs/>
                <w:sz w:val="22"/>
                <w:szCs w:val="22"/>
              </w:rPr>
              <w:t>Bash</w:t>
            </w:r>
            <w:r>
              <w:rPr>
                <w:b/>
                <w:bCs/>
                <w:sz w:val="22"/>
                <w:szCs w:val="22"/>
              </w:rPr>
              <w:t>/Z-shell</w:t>
            </w:r>
            <w:r w:rsidR="002801BE" w:rsidRPr="005443A3">
              <w:rPr>
                <w:sz w:val="22"/>
                <w:szCs w:val="22"/>
              </w:rPr>
              <w:t>: Intermediate</w:t>
            </w:r>
          </w:p>
          <w:p w14:paraId="001BBB3C" w14:textId="1405A712" w:rsidR="002801BE" w:rsidRPr="005443A3" w:rsidRDefault="00175A60" w:rsidP="005443A3">
            <w:pPr>
              <w:spacing w:line="276" w:lineRule="auto"/>
              <w:ind w:left="540" w:hanging="360"/>
              <w:rPr>
                <w:b/>
                <w:bCs/>
              </w:rPr>
            </w:pPr>
            <w:r>
              <w:rPr>
                <w:sz w:val="22"/>
                <w:szCs w:val="22"/>
              </w:rPr>
              <w:t xml:space="preserve">- </w:t>
            </w:r>
            <w:r w:rsidR="002801BE" w:rsidRPr="005443A3">
              <w:rPr>
                <w:b/>
                <w:bCs/>
                <w:sz w:val="22"/>
                <w:szCs w:val="22"/>
              </w:rPr>
              <w:t xml:space="preserve">CSS: </w:t>
            </w:r>
            <w:r w:rsidR="002801BE" w:rsidRPr="005443A3">
              <w:rPr>
                <w:sz w:val="22"/>
                <w:szCs w:val="22"/>
              </w:rPr>
              <w:t>Elementary</w:t>
            </w:r>
          </w:p>
        </w:tc>
      </w:tr>
      <w:tr w:rsidR="00DB6A9F" w14:paraId="6F88780D" w14:textId="77777777" w:rsidTr="00DB6A9F">
        <w:trPr>
          <w:trHeight w:val="45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3EDF85EC" w14:textId="056EB37C" w:rsidR="002801BE" w:rsidRDefault="002A7274" w:rsidP="00DF1CB4">
            <w:pPr>
              <w:pStyle w:val="Heading3"/>
            </w:pPr>
            <w:r>
              <w:t>Media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0217E76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FD3289" w14:textId="77777777" w:rsidR="002801BE" w:rsidRDefault="002801BE" w:rsidP="00DF1CB4"/>
        </w:tc>
      </w:tr>
      <w:tr w:rsidR="00DB6A9F" w14:paraId="412C66E7" w14:textId="77777777" w:rsidTr="00DB6A9F">
        <w:trPr>
          <w:trHeight w:val="567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E266951" w14:textId="77777777" w:rsidR="002801BE" w:rsidRPr="002A7274" w:rsidRDefault="002801BE" w:rsidP="002328E6">
            <w:pPr>
              <w:pStyle w:val="Text"/>
              <w:rPr>
                <w:szCs w:val="22"/>
              </w:rPr>
            </w:pPr>
            <w:r w:rsidRPr="002A7274">
              <w:rPr>
                <w:szCs w:val="22"/>
              </w:rPr>
              <w:t xml:space="preserve">Gotta have </w:t>
            </w:r>
            <w:proofErr w:type="spellStart"/>
            <w:r w:rsidRPr="002A7274">
              <w:rPr>
                <w:i/>
                <w:iCs/>
                <w:szCs w:val="22"/>
              </w:rPr>
              <w:t>rizz</w:t>
            </w:r>
            <w:proofErr w:type="spellEnd"/>
            <w:r w:rsidRPr="002A7274">
              <w:rPr>
                <w:szCs w:val="22"/>
              </w:rPr>
              <w:t xml:space="preserve"> to </w:t>
            </w:r>
            <w:r w:rsidRPr="002A7274">
              <w:rPr>
                <w:i/>
                <w:iCs/>
                <w:szCs w:val="22"/>
              </w:rPr>
              <w:t>slay</w:t>
            </w:r>
            <w:r w:rsidRPr="002A7274">
              <w:rPr>
                <w:szCs w:val="22"/>
              </w:rPr>
              <w:t xml:space="preserve">: Oxford’s Word of the Year | </w:t>
            </w:r>
            <w:r w:rsidRPr="002A7274">
              <w:rPr>
                <w:i/>
                <w:iCs/>
                <w:szCs w:val="22"/>
              </w:rPr>
              <w:t>KYW News Radio</w:t>
            </w:r>
          </w:p>
          <w:p w14:paraId="52A340E9" w14:textId="77777777" w:rsidR="002801BE" w:rsidRPr="002A7274" w:rsidRDefault="002801BE" w:rsidP="002328E6">
            <w:pPr>
              <w:pStyle w:val="Text"/>
              <w:rPr>
                <w:szCs w:val="22"/>
              </w:rPr>
            </w:pPr>
            <w:r w:rsidRPr="002A7274">
              <w:rPr>
                <w:szCs w:val="22"/>
              </w:rPr>
              <w:t xml:space="preserve">Alexa, how do you work? | </w:t>
            </w:r>
            <w:r w:rsidRPr="002A7274">
              <w:rPr>
                <w:i/>
                <w:iCs/>
                <w:szCs w:val="22"/>
              </w:rPr>
              <w:t>Villanova Magazine</w:t>
            </w:r>
          </w:p>
          <w:p w14:paraId="5BFE077B" w14:textId="77777777" w:rsidR="002801BE" w:rsidRPr="002A7274" w:rsidRDefault="002801BE" w:rsidP="002328E6">
            <w:pPr>
              <w:pStyle w:val="Text"/>
              <w:rPr>
                <w:i/>
                <w:iCs/>
                <w:szCs w:val="22"/>
              </w:rPr>
            </w:pPr>
            <w:r w:rsidRPr="002A7274">
              <w:rPr>
                <w:szCs w:val="22"/>
              </w:rPr>
              <w:t xml:space="preserve">AI &amp; Bias: Who’s to blame? | </w:t>
            </w:r>
            <w:r w:rsidRPr="002A7274">
              <w:rPr>
                <w:i/>
                <w:iCs/>
                <w:szCs w:val="22"/>
              </w:rPr>
              <w:t>Villanova Widger School of Law</w:t>
            </w:r>
          </w:p>
          <w:p w14:paraId="41CCC904" w14:textId="3B71D58C" w:rsidR="002801BE" w:rsidRPr="002A7274" w:rsidRDefault="002801BE" w:rsidP="0039289C">
            <w:pPr>
              <w:pStyle w:val="Dates"/>
              <w:rPr>
                <w:b w:val="0"/>
                <w:bCs/>
                <w:sz w:val="22"/>
                <w:szCs w:val="22"/>
              </w:rPr>
            </w:pPr>
            <w:r w:rsidRPr="002A7274">
              <w:rPr>
                <w:b w:val="0"/>
                <w:bCs/>
                <w:color w:val="404040" w:themeColor="text1" w:themeTint="BF"/>
                <w:sz w:val="22"/>
                <w:szCs w:val="22"/>
              </w:rPr>
              <w:t xml:space="preserve">Does Elmo have a Philly Accent? | </w:t>
            </w:r>
            <w:r w:rsidRPr="002A7274">
              <w:rPr>
                <w:b w:val="0"/>
                <w:bCs/>
                <w:i/>
                <w:iCs/>
                <w:color w:val="404040" w:themeColor="text1" w:themeTint="BF"/>
                <w:sz w:val="22"/>
                <w:szCs w:val="22"/>
              </w:rPr>
              <w:t>Philadelphia Magazine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68487990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F6C84B8" w14:textId="77777777" w:rsidR="002801BE" w:rsidRDefault="002801BE" w:rsidP="00DF1CB4"/>
        </w:tc>
      </w:tr>
      <w:tr w:rsidR="00DB6A9F" w14:paraId="2BFB7A32" w14:textId="77777777" w:rsidTr="00DB6A9F">
        <w:trPr>
          <w:trHeight w:val="567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F748083" w14:textId="2ADC001B" w:rsidR="002801BE" w:rsidRDefault="002A7274" w:rsidP="00DF1CB4">
            <w:pPr>
              <w:pStyle w:val="Heading3"/>
            </w:pPr>
            <w:r>
              <w:t xml:space="preserve">Selected </w:t>
            </w:r>
            <w:r w:rsidR="002801BE">
              <w:t>Publications</w:t>
            </w:r>
            <w:r w:rsidR="00FC67A9">
              <w:t xml:space="preserve"> </w:t>
            </w:r>
            <w:r w:rsidR="00FC67A9" w:rsidRPr="00FC67A9">
              <w:rPr>
                <w:b w:val="0"/>
                <w:bCs/>
                <w:caps w:val="0"/>
                <w:color w:val="404040" w:themeColor="text1" w:themeTint="BF"/>
                <w:sz w:val="22"/>
                <w:szCs w:val="22"/>
              </w:rPr>
              <w:t>(*denotes undergraduate co-author)</w:t>
            </w: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372FE34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3D8ED7D9" w14:textId="77777777" w:rsidR="002801BE" w:rsidRDefault="002801BE" w:rsidP="00DF1CB4"/>
        </w:tc>
      </w:tr>
      <w:tr w:rsidR="00DB6A9F" w14:paraId="107CBBB5" w14:textId="77777777" w:rsidTr="00DB6A9F">
        <w:trPr>
          <w:trHeight w:val="1330"/>
        </w:trPr>
        <w:tc>
          <w:tcPr>
            <w:tcW w:w="7786" w:type="dxa"/>
            <w:gridSpan w:val="12"/>
            <w:tcBorders>
              <w:top w:val="single" w:sz="8" w:space="0" w:color="2C3B57" w:themeColor="text2"/>
            </w:tcBorders>
          </w:tcPr>
          <w:p w14:paraId="6B13A00F" w14:textId="0A4EDF7C" w:rsidR="002801BE" w:rsidRPr="005D2D63" w:rsidRDefault="002801BE" w:rsidP="00A213AF">
            <w:pPr>
              <w:ind w:left="541" w:hanging="360"/>
              <w:contextualSpacing/>
              <w:outlineLvl w:val="0"/>
              <w:rPr>
                <w:color w:val="404040"/>
                <w:sz w:val="22"/>
                <w:szCs w:val="22"/>
              </w:rPr>
            </w:pPr>
            <w:proofErr w:type="spellStart"/>
            <w:r w:rsidRPr="00A573C0">
              <w:rPr>
                <w:color w:val="404040"/>
                <w:sz w:val="22"/>
                <w:szCs w:val="22"/>
              </w:rPr>
              <w:t>Patchell</w:t>
            </w:r>
            <w:proofErr w:type="spellEnd"/>
            <w:r w:rsidRPr="00A573C0">
              <w:rPr>
                <w:color w:val="404040"/>
                <w:sz w:val="22"/>
                <w:szCs w:val="22"/>
              </w:rPr>
              <w:t>, A.</w:t>
            </w:r>
            <w:r w:rsidR="00FC67A9">
              <w:rPr>
                <w:color w:val="404040"/>
                <w:sz w:val="22"/>
                <w:szCs w:val="22"/>
              </w:rPr>
              <w:t>*</w:t>
            </w:r>
            <w:r w:rsidRPr="00A573C0">
              <w:rPr>
                <w:color w:val="404040"/>
                <w:sz w:val="22"/>
                <w:szCs w:val="22"/>
              </w:rPr>
              <w:t xml:space="preserve">, &amp; </w:t>
            </w:r>
            <w:r w:rsidRPr="00A573C0">
              <w:rPr>
                <w:b/>
                <w:bCs/>
                <w:color w:val="404040"/>
                <w:sz w:val="22"/>
                <w:szCs w:val="22"/>
              </w:rPr>
              <w:t>Berry, G.M.</w:t>
            </w:r>
            <w:r w:rsidRPr="00A573C0">
              <w:rPr>
                <w:color w:val="404040"/>
                <w:sz w:val="22"/>
                <w:szCs w:val="22"/>
              </w:rPr>
              <w:t xml:space="preserve"> (2024). TH-stopping in Philadelphia Puerto Rican English. </w:t>
            </w:r>
            <w:r w:rsidRPr="00A573C0">
              <w:rPr>
                <w:i/>
                <w:iCs/>
                <w:color w:val="404040"/>
                <w:sz w:val="22"/>
                <w:szCs w:val="22"/>
              </w:rPr>
              <w:t>Language Variation and Change</w:t>
            </w:r>
            <w:r>
              <w:rPr>
                <w:color w:val="404040"/>
                <w:sz w:val="22"/>
                <w:szCs w:val="22"/>
              </w:rPr>
              <w:t xml:space="preserve">, </w:t>
            </w:r>
            <w:r>
              <w:rPr>
                <w:i/>
                <w:iCs/>
                <w:color w:val="404040"/>
                <w:sz w:val="22"/>
                <w:szCs w:val="22"/>
              </w:rPr>
              <w:t>36</w:t>
            </w:r>
            <w:r>
              <w:rPr>
                <w:color w:val="404040"/>
                <w:sz w:val="22"/>
                <w:szCs w:val="22"/>
              </w:rPr>
              <w:t>(1), 73-93.</w:t>
            </w:r>
          </w:p>
          <w:p w14:paraId="69923A50" w14:textId="77777777" w:rsidR="00E62426" w:rsidRDefault="002801BE" w:rsidP="00A213AF">
            <w:pPr>
              <w:ind w:left="541" w:hanging="360"/>
              <w:contextualSpacing/>
              <w:rPr>
                <w:color w:val="404040"/>
                <w:sz w:val="22"/>
                <w:szCs w:val="22"/>
              </w:rPr>
            </w:pPr>
            <w:r w:rsidRPr="00A573C0">
              <w:rPr>
                <w:color w:val="404040"/>
                <w:sz w:val="22"/>
                <w:szCs w:val="22"/>
              </w:rPr>
              <w:t xml:space="preserve">Gupta, P., </w:t>
            </w:r>
            <w:proofErr w:type="spellStart"/>
            <w:r w:rsidRPr="00A573C0">
              <w:rPr>
                <w:color w:val="404040"/>
                <w:sz w:val="22"/>
                <w:szCs w:val="22"/>
              </w:rPr>
              <w:t>Nelakanti</w:t>
            </w:r>
            <w:proofErr w:type="spellEnd"/>
            <w:r w:rsidRPr="00A573C0">
              <w:rPr>
                <w:color w:val="404040"/>
                <w:sz w:val="22"/>
                <w:szCs w:val="22"/>
              </w:rPr>
              <w:t xml:space="preserve">, A., </w:t>
            </w:r>
            <w:r w:rsidRPr="00A573C0">
              <w:rPr>
                <w:b/>
                <w:bCs/>
                <w:color w:val="404040"/>
                <w:sz w:val="22"/>
                <w:szCs w:val="22"/>
              </w:rPr>
              <w:t>Berry, G.M.</w:t>
            </w:r>
            <w:r w:rsidRPr="00A573C0">
              <w:rPr>
                <w:color w:val="404040"/>
                <w:sz w:val="22"/>
                <w:szCs w:val="22"/>
              </w:rPr>
              <w:t xml:space="preserve">, &amp; Sharma, A. (2022). Interactive post-editing for verbosity-controlled translation. Proceedings of </w:t>
            </w:r>
            <w:r w:rsidRPr="00A573C0">
              <w:rPr>
                <w:i/>
                <w:iCs/>
                <w:color w:val="404040"/>
                <w:sz w:val="22"/>
                <w:szCs w:val="22"/>
              </w:rPr>
              <w:t>COLING</w:t>
            </w:r>
            <w:r w:rsidRPr="00A573C0">
              <w:rPr>
                <w:color w:val="404040"/>
                <w:sz w:val="22"/>
                <w:szCs w:val="22"/>
              </w:rPr>
              <w:t xml:space="preserve"> 2022.</w:t>
            </w:r>
          </w:p>
          <w:p w14:paraId="1D9BD494" w14:textId="2DD7CCFC" w:rsidR="002801BE" w:rsidRPr="00A573C0" w:rsidRDefault="00E62426" w:rsidP="00A213AF">
            <w:pPr>
              <w:ind w:left="541" w:hanging="360"/>
              <w:contextualSpacing/>
              <w:rPr>
                <w:color w:val="404040"/>
                <w:sz w:val="22"/>
                <w:szCs w:val="22"/>
              </w:rPr>
            </w:pPr>
            <w:r w:rsidRPr="00E62426">
              <w:rPr>
                <w:b/>
                <w:bCs/>
                <w:color w:val="404040"/>
                <w:sz w:val="22"/>
                <w:szCs w:val="22"/>
              </w:rPr>
              <w:t>Berry, G.M.</w:t>
            </w:r>
            <w:r w:rsidRPr="00E62426">
              <w:rPr>
                <w:color w:val="404040"/>
                <w:sz w:val="22"/>
                <w:szCs w:val="22"/>
              </w:rPr>
              <w:t xml:space="preserve">, &amp; </w:t>
            </w:r>
            <w:proofErr w:type="spellStart"/>
            <w:r w:rsidRPr="00E62426">
              <w:rPr>
                <w:color w:val="404040"/>
                <w:sz w:val="22"/>
                <w:szCs w:val="22"/>
              </w:rPr>
              <w:t>Ernestus</w:t>
            </w:r>
            <w:proofErr w:type="spellEnd"/>
            <w:r w:rsidRPr="00E62426">
              <w:rPr>
                <w:color w:val="404040"/>
                <w:sz w:val="22"/>
                <w:szCs w:val="22"/>
              </w:rPr>
              <w:t xml:space="preserve">, M. (2018). Phonetic alignment in English as a </w:t>
            </w:r>
            <w:r w:rsidRPr="00E62426">
              <w:rPr>
                <w:i/>
                <w:iCs/>
                <w:color w:val="404040"/>
                <w:sz w:val="22"/>
                <w:szCs w:val="22"/>
              </w:rPr>
              <w:t>lingua franca</w:t>
            </w:r>
            <w:r w:rsidRPr="00E62426">
              <w:rPr>
                <w:color w:val="404040"/>
                <w:sz w:val="22"/>
                <w:szCs w:val="22"/>
              </w:rPr>
              <w:t xml:space="preserve">: Coming together while splitting apart. </w:t>
            </w:r>
            <w:r w:rsidRPr="00E62426">
              <w:rPr>
                <w:i/>
                <w:iCs/>
                <w:color w:val="404040"/>
                <w:sz w:val="22"/>
                <w:szCs w:val="22"/>
              </w:rPr>
              <w:t>Second Language Research</w:t>
            </w:r>
            <w:r w:rsidRPr="00E62426">
              <w:rPr>
                <w:color w:val="404040"/>
                <w:sz w:val="22"/>
                <w:szCs w:val="22"/>
              </w:rPr>
              <w:t xml:space="preserve">, </w:t>
            </w:r>
            <w:r w:rsidRPr="00E62426">
              <w:rPr>
                <w:i/>
                <w:iCs/>
                <w:color w:val="404040"/>
                <w:sz w:val="22"/>
                <w:szCs w:val="22"/>
              </w:rPr>
              <w:t>34</w:t>
            </w:r>
            <w:r w:rsidRPr="00E62426">
              <w:rPr>
                <w:color w:val="404040"/>
                <w:sz w:val="22"/>
                <w:szCs w:val="22"/>
              </w:rPr>
              <w:t>(3), 343-370.</w:t>
            </w:r>
          </w:p>
          <w:p w14:paraId="698BAC40" w14:textId="7E36FE44" w:rsidR="002801BE" w:rsidRPr="00560EA0" w:rsidRDefault="002801BE" w:rsidP="002328E6">
            <w:pPr>
              <w:pStyle w:val="Text"/>
            </w:pPr>
            <w:r>
              <w:t>Full list: [</w:t>
            </w:r>
            <w:r w:rsidRPr="003E1729">
              <w:t>https://scholar.google.com/citations?user=Hf8ez5EAAAAJ&amp;h</w:t>
            </w:r>
            <w:r>
              <w:t>l]</w:t>
            </w:r>
          </w:p>
        </w:tc>
        <w:tc>
          <w:tcPr>
            <w:tcW w:w="26" w:type="dxa"/>
            <w:vMerge/>
            <w:tcBorders>
              <w:top w:val="single" w:sz="8" w:space="0" w:color="2C3B57" w:themeColor="text2"/>
            </w:tcBorders>
            <w:vAlign w:val="center"/>
          </w:tcPr>
          <w:p w14:paraId="2E5BF628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18FF2D62" w14:textId="77777777" w:rsidR="002801BE" w:rsidRDefault="002801BE" w:rsidP="00DF1CB4"/>
        </w:tc>
      </w:tr>
      <w:tr w:rsidR="00DB6A9F" w14:paraId="1131B242" w14:textId="77777777" w:rsidTr="00DB6A9F">
        <w:trPr>
          <w:trHeight w:val="90"/>
        </w:trPr>
        <w:tc>
          <w:tcPr>
            <w:tcW w:w="778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C39BD96" w14:textId="1522C0D1" w:rsidR="002801BE" w:rsidRPr="00956D1C" w:rsidRDefault="002801BE" w:rsidP="00DF1CB4">
            <w:pPr>
              <w:pStyle w:val="Heading3"/>
              <w:rPr>
                <w:sz w:val="12"/>
                <w:szCs w:val="12"/>
              </w:rPr>
            </w:pPr>
          </w:p>
        </w:tc>
        <w:tc>
          <w:tcPr>
            <w:tcW w:w="2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E2AEB1F" w14:textId="77777777" w:rsidR="002801BE" w:rsidRDefault="002801BE" w:rsidP="00DF1CB4"/>
        </w:tc>
        <w:tc>
          <w:tcPr>
            <w:tcW w:w="3760" w:type="dxa"/>
            <w:gridSpan w:val="6"/>
            <w:vMerge/>
            <w:shd w:val="clear" w:color="auto" w:fill="CADEE5" w:themeFill="background2"/>
            <w:vAlign w:val="center"/>
          </w:tcPr>
          <w:p w14:paraId="7F8AF6F9" w14:textId="77777777" w:rsidR="002801BE" w:rsidRDefault="002801BE" w:rsidP="00DF1CB4"/>
        </w:tc>
      </w:tr>
    </w:tbl>
    <w:p w14:paraId="56DB29B9" w14:textId="77777777" w:rsidR="008A4672" w:rsidRPr="008A4672" w:rsidRDefault="008A4672" w:rsidP="007150CE">
      <w:pPr>
        <w:jc w:val="center"/>
      </w:pPr>
    </w:p>
    <w:sectPr w:rsidR="008A4672" w:rsidRPr="008A4672" w:rsidSect="00E725DA">
      <w:footerReference w:type="default" r:id="rId18"/>
      <w:pgSz w:w="12240" w:h="15840" w:code="1"/>
      <w:pgMar w:top="173" w:right="720" w:bottom="173" w:left="720" w:header="706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19EC" w14:textId="77777777" w:rsidR="007E49CE" w:rsidRDefault="007E49CE" w:rsidP="00DF1CB4">
      <w:r>
        <w:separator/>
      </w:r>
    </w:p>
  </w:endnote>
  <w:endnote w:type="continuationSeparator" w:id="0">
    <w:p w14:paraId="27017937" w14:textId="77777777" w:rsidR="007E49CE" w:rsidRDefault="007E49C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AA227" w14:textId="07FE1D1C" w:rsidR="006A158F" w:rsidRPr="00990280" w:rsidRDefault="006A158F" w:rsidP="006A158F">
    <w:pPr>
      <w:pStyle w:val="Footer"/>
      <w:jc w:val="center"/>
      <w:rPr>
        <w:sz w:val="24"/>
      </w:rPr>
    </w:pPr>
    <w:r w:rsidRPr="00990280">
      <w:rPr>
        <w:sz w:val="24"/>
      </w:rPr>
      <w:t xml:space="preserve">Last Updated: </w:t>
    </w:r>
    <w:r w:rsidR="005D2D63">
      <w:rPr>
        <w:sz w:val="24"/>
      </w:rPr>
      <w:t>23</w:t>
    </w:r>
    <w:r w:rsidRPr="00990280">
      <w:rPr>
        <w:sz w:val="24"/>
      </w:rPr>
      <w:t>-</w:t>
    </w:r>
    <w:r w:rsidR="005443A3">
      <w:rPr>
        <w:sz w:val="24"/>
      </w:rPr>
      <w:t>May</w:t>
    </w:r>
    <w:r w:rsidRPr="00990280">
      <w:rPr>
        <w:sz w:val="24"/>
      </w:rPr>
      <w:t>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6CAC" w14:textId="77777777" w:rsidR="007E49CE" w:rsidRDefault="007E49CE" w:rsidP="00DF1CB4">
      <w:r>
        <w:separator/>
      </w:r>
    </w:p>
  </w:footnote>
  <w:footnote w:type="continuationSeparator" w:id="0">
    <w:p w14:paraId="626DB27A" w14:textId="77777777" w:rsidR="007E49CE" w:rsidRDefault="007E49C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682"/>
        </w:tabs>
        <w:ind w:left="168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954F0F"/>
    <w:multiLevelType w:val="hybridMultilevel"/>
    <w:tmpl w:val="A33A61EE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42DED4DA"/>
    <w:lvl w:ilvl="0" w:tplc="41E08D80">
      <w:numFmt w:val="bullet"/>
      <w:pStyle w:val="ListParagraph"/>
      <w:lvlText w:val="-"/>
      <w:lvlJc w:val="left"/>
      <w:pPr>
        <w:ind w:left="5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abstractNum w:abstractNumId="12" w15:restartNumberingAfterBreak="0">
    <w:nsid w:val="236E7386"/>
    <w:multiLevelType w:val="hybridMultilevel"/>
    <w:tmpl w:val="F2E4AAC2"/>
    <w:lvl w:ilvl="0" w:tplc="87CE82A8">
      <w:start w:val="2021"/>
      <w:numFmt w:val="bullet"/>
      <w:lvlText w:val=""/>
      <w:lvlJc w:val="left"/>
      <w:pPr>
        <w:ind w:left="53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3" w15:restartNumberingAfterBreak="0">
    <w:nsid w:val="3F697119"/>
    <w:multiLevelType w:val="hybridMultilevel"/>
    <w:tmpl w:val="308CF090"/>
    <w:lvl w:ilvl="0" w:tplc="CBFCFB0E">
      <w:start w:val="2021"/>
      <w:numFmt w:val="bullet"/>
      <w:lvlText w:val=""/>
      <w:lvlJc w:val="left"/>
      <w:pPr>
        <w:ind w:left="538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7064770">
    <w:abstractNumId w:val="0"/>
  </w:num>
  <w:num w:numId="2" w16cid:durableId="1993484673">
    <w:abstractNumId w:val="1"/>
  </w:num>
  <w:num w:numId="3" w16cid:durableId="1965771308">
    <w:abstractNumId w:val="2"/>
  </w:num>
  <w:num w:numId="4" w16cid:durableId="1621644270">
    <w:abstractNumId w:val="3"/>
  </w:num>
  <w:num w:numId="5" w16cid:durableId="578758758">
    <w:abstractNumId w:val="8"/>
  </w:num>
  <w:num w:numId="6" w16cid:durableId="867985976">
    <w:abstractNumId w:val="4"/>
  </w:num>
  <w:num w:numId="7" w16cid:durableId="662047195">
    <w:abstractNumId w:val="5"/>
  </w:num>
  <w:num w:numId="8" w16cid:durableId="1247113741">
    <w:abstractNumId w:val="6"/>
  </w:num>
  <w:num w:numId="9" w16cid:durableId="1800102805">
    <w:abstractNumId w:val="7"/>
  </w:num>
  <w:num w:numId="10" w16cid:durableId="1043482594">
    <w:abstractNumId w:val="9"/>
  </w:num>
  <w:num w:numId="11" w16cid:durableId="552539626">
    <w:abstractNumId w:val="11"/>
  </w:num>
  <w:num w:numId="12" w16cid:durableId="1687100784">
    <w:abstractNumId w:val="12"/>
  </w:num>
  <w:num w:numId="13" w16cid:durableId="1556619458">
    <w:abstractNumId w:val="10"/>
  </w:num>
  <w:num w:numId="14" w16cid:durableId="10375826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E"/>
    <w:rsid w:val="000417CF"/>
    <w:rsid w:val="0008380E"/>
    <w:rsid w:val="000B296C"/>
    <w:rsid w:val="000E64FA"/>
    <w:rsid w:val="001077A4"/>
    <w:rsid w:val="00175A60"/>
    <w:rsid w:val="001C15A4"/>
    <w:rsid w:val="0021162C"/>
    <w:rsid w:val="00213D1C"/>
    <w:rsid w:val="00231CDE"/>
    <w:rsid w:val="002328E6"/>
    <w:rsid w:val="002609CE"/>
    <w:rsid w:val="002801BE"/>
    <w:rsid w:val="00291665"/>
    <w:rsid w:val="002A7274"/>
    <w:rsid w:val="002B73E2"/>
    <w:rsid w:val="002D3AB8"/>
    <w:rsid w:val="002E30F0"/>
    <w:rsid w:val="00303AC2"/>
    <w:rsid w:val="0031229B"/>
    <w:rsid w:val="00313068"/>
    <w:rsid w:val="003523A9"/>
    <w:rsid w:val="00365BE4"/>
    <w:rsid w:val="00377438"/>
    <w:rsid w:val="0039289C"/>
    <w:rsid w:val="003A78EB"/>
    <w:rsid w:val="003D4678"/>
    <w:rsid w:val="003E1729"/>
    <w:rsid w:val="00413477"/>
    <w:rsid w:val="00445278"/>
    <w:rsid w:val="00463C5C"/>
    <w:rsid w:val="00483383"/>
    <w:rsid w:val="004A586E"/>
    <w:rsid w:val="004B42A3"/>
    <w:rsid w:val="00513DED"/>
    <w:rsid w:val="00543897"/>
    <w:rsid w:val="005443A3"/>
    <w:rsid w:val="005500DA"/>
    <w:rsid w:val="00560EA0"/>
    <w:rsid w:val="005C07BF"/>
    <w:rsid w:val="005D2D63"/>
    <w:rsid w:val="005D762B"/>
    <w:rsid w:val="005D7EE9"/>
    <w:rsid w:val="005E09DE"/>
    <w:rsid w:val="005E4F28"/>
    <w:rsid w:val="005F49BA"/>
    <w:rsid w:val="005F5561"/>
    <w:rsid w:val="00601BC4"/>
    <w:rsid w:val="006518C4"/>
    <w:rsid w:val="00680892"/>
    <w:rsid w:val="006A158F"/>
    <w:rsid w:val="006C60E6"/>
    <w:rsid w:val="007150CE"/>
    <w:rsid w:val="00731222"/>
    <w:rsid w:val="00767972"/>
    <w:rsid w:val="007A5F1C"/>
    <w:rsid w:val="007E49CE"/>
    <w:rsid w:val="008054BF"/>
    <w:rsid w:val="00807AF6"/>
    <w:rsid w:val="00820167"/>
    <w:rsid w:val="00837A1A"/>
    <w:rsid w:val="008A1AF1"/>
    <w:rsid w:val="008A4672"/>
    <w:rsid w:val="008E22A0"/>
    <w:rsid w:val="009305C3"/>
    <w:rsid w:val="00956D1C"/>
    <w:rsid w:val="00972BBE"/>
    <w:rsid w:val="00976771"/>
    <w:rsid w:val="009835F5"/>
    <w:rsid w:val="00990280"/>
    <w:rsid w:val="0099591A"/>
    <w:rsid w:val="009B4E3B"/>
    <w:rsid w:val="009D4653"/>
    <w:rsid w:val="009D6038"/>
    <w:rsid w:val="00A04541"/>
    <w:rsid w:val="00A213AF"/>
    <w:rsid w:val="00A3341C"/>
    <w:rsid w:val="00A520FA"/>
    <w:rsid w:val="00A573C0"/>
    <w:rsid w:val="00A77E75"/>
    <w:rsid w:val="00A90CC9"/>
    <w:rsid w:val="00AA3ACB"/>
    <w:rsid w:val="00AB03FA"/>
    <w:rsid w:val="00AD0DDD"/>
    <w:rsid w:val="00AD6FA4"/>
    <w:rsid w:val="00B40AE3"/>
    <w:rsid w:val="00B758B0"/>
    <w:rsid w:val="00B92895"/>
    <w:rsid w:val="00BA0672"/>
    <w:rsid w:val="00BA6D75"/>
    <w:rsid w:val="00BD53A2"/>
    <w:rsid w:val="00BE0E4B"/>
    <w:rsid w:val="00C241CB"/>
    <w:rsid w:val="00C672B3"/>
    <w:rsid w:val="00C804FF"/>
    <w:rsid w:val="00C92EDE"/>
    <w:rsid w:val="00CC15C9"/>
    <w:rsid w:val="00CC46BF"/>
    <w:rsid w:val="00CC66E6"/>
    <w:rsid w:val="00CF224D"/>
    <w:rsid w:val="00D06709"/>
    <w:rsid w:val="00D24910"/>
    <w:rsid w:val="00D74C88"/>
    <w:rsid w:val="00D83C31"/>
    <w:rsid w:val="00DB6A9F"/>
    <w:rsid w:val="00DD39E8"/>
    <w:rsid w:val="00DE74DD"/>
    <w:rsid w:val="00DF1CB4"/>
    <w:rsid w:val="00E14266"/>
    <w:rsid w:val="00E62426"/>
    <w:rsid w:val="00E725DA"/>
    <w:rsid w:val="00E7479A"/>
    <w:rsid w:val="00EB4F4E"/>
    <w:rsid w:val="00ED590B"/>
    <w:rsid w:val="00ED704F"/>
    <w:rsid w:val="00EE76A3"/>
    <w:rsid w:val="00EF3027"/>
    <w:rsid w:val="00EF4F6A"/>
    <w:rsid w:val="00F00863"/>
    <w:rsid w:val="00F42989"/>
    <w:rsid w:val="00F70A40"/>
    <w:rsid w:val="00F72FCE"/>
    <w:rsid w:val="00FA4DB0"/>
    <w:rsid w:val="00FC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AD6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antberry/Library/Containers/com.microsoft.Word/Data/Library/Application%20Support/Microsoft/Office/16.0/DTS/Search/%7b84F10D37-6E29-A444-BD7C-415627B16A4F%7dtf11819105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81BE0D8E4BCD499CB2A5477FFA8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5AADB-9D16-8F47-9782-BE4E7A3AFABC}"/>
      </w:docPartPr>
      <w:docPartBody>
        <w:p w:rsidR="00D92601" w:rsidRDefault="00D92601" w:rsidP="00D92601">
          <w:pPr>
            <w:pStyle w:val="9E81BE0D8E4BCD499CB2A5477FFA8A10"/>
          </w:pPr>
          <w:r w:rsidRPr="00560EA0">
            <w:t>Experience</w:t>
          </w:r>
        </w:p>
      </w:docPartBody>
    </w:docPart>
    <w:docPart>
      <w:docPartPr>
        <w:name w:val="BE67D8D27DB142459236060589965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91D9-8E69-F84B-8C42-02CC55C3385E}"/>
      </w:docPartPr>
      <w:docPartBody>
        <w:p w:rsidR="00D92601" w:rsidRDefault="00D92601" w:rsidP="00D92601">
          <w:pPr>
            <w:pStyle w:val="BE67D8D27DB142459236060589965E38"/>
          </w:pPr>
          <w:r w:rsidRPr="00AD0DDD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95082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37"/>
    <w:rsid w:val="00053188"/>
    <w:rsid w:val="0021516F"/>
    <w:rsid w:val="00521DD2"/>
    <w:rsid w:val="008622CB"/>
    <w:rsid w:val="00871EE3"/>
    <w:rsid w:val="008C7A6F"/>
    <w:rsid w:val="009B4637"/>
    <w:rsid w:val="009C24C5"/>
    <w:rsid w:val="00A707B6"/>
    <w:rsid w:val="00A77E75"/>
    <w:rsid w:val="00D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7AC21D139303428A058ED57D626526">
    <w:name w:val="767AC21D139303428A058ED57D626526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14:ligatures w14:val="none"/>
    </w:rPr>
  </w:style>
  <w:style w:type="paragraph" w:customStyle="1" w:styleId="54471CE2213E4B4E81E3689ACA8542DC">
    <w:name w:val="54471CE2213E4B4E81E3689ACA8542DC"/>
  </w:style>
  <w:style w:type="paragraph" w:customStyle="1" w:styleId="D6E1BF03EBB98342A6955392CBF7E90A">
    <w:name w:val="D6E1BF03EBB98342A6955392CBF7E90A"/>
  </w:style>
  <w:style w:type="paragraph" w:customStyle="1" w:styleId="BE670CA53C182B49B5F5442B0AE193BD">
    <w:name w:val="BE670CA53C182B49B5F5442B0AE193BD"/>
    <w:rsid w:val="00D92601"/>
  </w:style>
  <w:style w:type="paragraph" w:customStyle="1" w:styleId="A56BA089A5B97D4B834B0FAE1675041C">
    <w:name w:val="A56BA089A5B97D4B834B0FAE1675041C"/>
    <w:rsid w:val="00D92601"/>
  </w:style>
  <w:style w:type="paragraph" w:customStyle="1" w:styleId="4A3FED4CE0575D42BD7EC06C1C844E45">
    <w:name w:val="4A3FED4CE0575D42BD7EC06C1C844E45"/>
    <w:rsid w:val="00D92601"/>
  </w:style>
  <w:style w:type="paragraph" w:customStyle="1" w:styleId="C622D40A584F7748A0E5ED7D6CDFBC5F">
    <w:name w:val="C622D40A584F7748A0E5ED7D6CDFBC5F"/>
    <w:rsid w:val="00D92601"/>
  </w:style>
  <w:style w:type="paragraph" w:customStyle="1" w:styleId="963CA7A62AD67C4F95BED1386FEF51AD">
    <w:name w:val="963CA7A62AD67C4F95BED1386FEF51AD"/>
    <w:rsid w:val="00D92601"/>
  </w:style>
  <w:style w:type="paragraph" w:customStyle="1" w:styleId="B0AD8274F68C024F98A4FEE839CB54A8">
    <w:name w:val="B0AD8274F68C024F98A4FEE839CB54A8"/>
    <w:rsid w:val="00D92601"/>
  </w:style>
  <w:style w:type="paragraph" w:customStyle="1" w:styleId="9E81BE0D8E4BCD499CB2A5477FFA8A10">
    <w:name w:val="9E81BE0D8E4BCD499CB2A5477FFA8A10"/>
    <w:rsid w:val="00D92601"/>
  </w:style>
  <w:style w:type="paragraph" w:customStyle="1" w:styleId="BE67D8D27DB142459236060589965E38">
    <w:name w:val="BE67D8D27DB142459236060589965E38"/>
    <w:rsid w:val="00D92601"/>
  </w:style>
  <w:style w:type="paragraph" w:customStyle="1" w:styleId="010A61F5AB8E734BB198BB2ACAF282E8">
    <w:name w:val="010A61F5AB8E734BB198BB2ACAF282E8"/>
    <w:rsid w:val="00D926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{84F10D37-6E29-A444-BD7C-415627B16A4F}tf11819105_win32.dotx</Template>
  <TotalTime>0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2024-03-19T02:58:00Z</dcterms:created>
  <dcterms:modified xsi:type="dcterms:W3CDTF">2024-05-23T19:04:00Z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